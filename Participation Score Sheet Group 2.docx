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8530" w14:textId="77777777" w:rsidR="00F9128F" w:rsidRDefault="00775A94">
      <w:pPr>
        <w:jc w:val="center"/>
      </w:pPr>
      <w:r>
        <w:rPr>
          <w:b/>
          <w:bCs/>
          <w:sz w:val="40"/>
          <w:szCs w:val="40"/>
          <w:lang w:val="en-GB"/>
        </w:rPr>
        <w:t>Telerobotic Robot Project</w:t>
      </w:r>
    </w:p>
    <w:p w14:paraId="65B744E6" w14:textId="77777777" w:rsidR="00F9128F" w:rsidRDefault="00775A94">
      <w:pPr>
        <w:jc w:val="center"/>
        <w:rPr>
          <w:lang w:val="en-GB"/>
        </w:rPr>
      </w:pPr>
      <w:r>
        <w:rPr>
          <w:lang w:val="en-GB"/>
        </w:rPr>
        <w:t>Participation Score Sheet</w:t>
      </w:r>
    </w:p>
    <w:p w14:paraId="42DB09D1" w14:textId="77777777" w:rsidR="00F9128F" w:rsidRDefault="00F9128F">
      <w:pPr>
        <w:rPr>
          <w:lang w:val="en-GB"/>
        </w:rPr>
      </w:pPr>
    </w:p>
    <w:p w14:paraId="68145DBB" w14:textId="51744F51" w:rsidR="00F9128F" w:rsidRDefault="00775A94">
      <w:pPr>
        <w:rPr>
          <w:lang w:val="en-GB"/>
        </w:rPr>
      </w:pPr>
      <w:r>
        <w:rPr>
          <w:lang w:val="en-GB"/>
        </w:rPr>
        <w:t xml:space="preserve">Assignment 1 – </w:t>
      </w:r>
      <w:r w:rsidR="00D7711A">
        <w:rPr>
          <w:lang w:val="en-GB"/>
        </w:rPr>
        <w:t>Feb 24, 2021</w:t>
      </w:r>
    </w:p>
    <w:tbl>
      <w:tblPr>
        <w:tblW w:w="93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9"/>
        <w:gridCol w:w="3109"/>
        <w:gridCol w:w="3110"/>
      </w:tblGrid>
      <w:tr w:rsidR="00F9128F" w14:paraId="19506ADD" w14:textId="77777777">
        <w:trPr>
          <w:trHeight w:val="481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CC1B9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0BA8A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0FC00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F9128F" w14:paraId="2E6951F3" w14:textId="77777777">
        <w:trPr>
          <w:trHeight w:val="497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20521D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AF45C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D2E63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F9128F" w14:paraId="00975D19" w14:textId="77777777">
        <w:trPr>
          <w:trHeight w:val="481"/>
        </w:trPr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9A3C8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8CF497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022E4" w14:textId="77777777" w:rsidR="00F9128F" w:rsidRDefault="00775A94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49DB3A82" w14:textId="77777777" w:rsidR="00F9128F" w:rsidRDefault="00F9128F">
      <w:pPr>
        <w:rPr>
          <w:lang w:val="en-GB"/>
        </w:rPr>
      </w:pPr>
    </w:p>
    <w:p w14:paraId="7A60706E" w14:textId="6625475D" w:rsidR="00F9128F" w:rsidRDefault="00775A94">
      <w:pPr>
        <w:rPr>
          <w:lang w:val="en-GB"/>
        </w:rPr>
      </w:pPr>
      <w:r>
        <w:rPr>
          <w:lang w:val="en-GB"/>
        </w:rPr>
        <w:t xml:space="preserve">Assignment 2 </w:t>
      </w:r>
      <w:r w:rsidR="002D6999">
        <w:rPr>
          <w:lang w:val="en-GB"/>
        </w:rPr>
        <w:t xml:space="preserve">– </w:t>
      </w:r>
      <w:r w:rsidR="00D7711A">
        <w:rPr>
          <w:lang w:val="en-GB"/>
        </w:rPr>
        <w:t>April 21, 2021</w:t>
      </w:r>
    </w:p>
    <w:tbl>
      <w:tblPr>
        <w:tblW w:w="92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9"/>
        <w:gridCol w:w="3099"/>
        <w:gridCol w:w="3100"/>
      </w:tblGrid>
      <w:tr w:rsidR="00F9128F" w14:paraId="0A4562BA" w14:textId="77777777">
        <w:trPr>
          <w:trHeight w:val="455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62425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586C5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FF98D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2D6999" w14:paraId="61457C14" w14:textId="77777777">
        <w:trPr>
          <w:trHeight w:val="470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3E82" w14:textId="5F74B194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FB8E5" w14:textId="1ACD76C6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527D3" w14:textId="57525502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2D6999" w14:paraId="6F3BF69F" w14:textId="77777777">
        <w:trPr>
          <w:trHeight w:val="455"/>
        </w:trPr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B5EE79" w14:textId="0C9407B8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A5E50" w14:textId="25F8D717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11269" w14:textId="56605E80" w:rsidR="002D6999" w:rsidRDefault="002D6999" w:rsidP="002D6999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6A711F9B" w14:textId="77777777" w:rsidR="00F9128F" w:rsidRDefault="00F9128F">
      <w:pPr>
        <w:rPr>
          <w:lang w:val="en-GB"/>
        </w:rPr>
      </w:pPr>
    </w:p>
    <w:p w14:paraId="10D6623D" w14:textId="77777777" w:rsidR="00F9128F" w:rsidRDefault="00F9128F">
      <w:pPr>
        <w:rPr>
          <w:lang w:val="en-GB"/>
        </w:rPr>
      </w:pPr>
    </w:p>
    <w:p w14:paraId="0B838B57" w14:textId="4E69E3A4" w:rsidR="00F9128F" w:rsidRDefault="00775A94">
      <w:pPr>
        <w:rPr>
          <w:lang w:val="en-GB"/>
        </w:rPr>
      </w:pPr>
      <w:r>
        <w:rPr>
          <w:lang w:val="en-GB"/>
        </w:rPr>
        <w:t xml:space="preserve">Assignment 3 </w:t>
      </w:r>
      <w:r w:rsidR="00176F95">
        <w:rPr>
          <w:lang w:val="en-GB"/>
        </w:rPr>
        <w:t>– May 5, 2021</w:t>
      </w:r>
    </w:p>
    <w:tbl>
      <w:tblPr>
        <w:tblW w:w="928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6"/>
        <w:gridCol w:w="3096"/>
        <w:gridCol w:w="3097"/>
      </w:tblGrid>
      <w:tr w:rsidR="00F9128F" w14:paraId="18BD3957" w14:textId="77777777">
        <w:trPr>
          <w:trHeight w:val="475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53F87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2FD5B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Participation Rate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E4154" w14:textId="77777777" w:rsidR="00F9128F" w:rsidRDefault="00775A94">
            <w:pPr>
              <w:spacing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Signature</w:t>
            </w:r>
          </w:p>
        </w:tc>
      </w:tr>
      <w:tr w:rsidR="00176F95" w14:paraId="7D524911" w14:textId="77777777">
        <w:trPr>
          <w:trHeight w:val="491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D81F8" w14:textId="503A5374" w:rsidR="00176F95" w:rsidRDefault="00176F95" w:rsidP="00176F95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William Lubiantoro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FC5E2" w14:textId="3B44240D" w:rsidR="00176F95" w:rsidRDefault="00176F95" w:rsidP="00176F95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7512F" w14:textId="4027CB95" w:rsidR="00176F95" w:rsidRDefault="00176F95" w:rsidP="00176F95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WL</w:t>
            </w:r>
          </w:p>
        </w:tc>
      </w:tr>
      <w:tr w:rsidR="00176F95" w14:paraId="239B0F33" w14:textId="77777777">
        <w:trPr>
          <w:trHeight w:val="475"/>
        </w:trPr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A1EF0" w14:textId="68A07629" w:rsidR="00176F95" w:rsidRDefault="00176F95" w:rsidP="00176F95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Simon Chow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1D080" w14:textId="51B9EA32" w:rsidR="00176F95" w:rsidRDefault="00176F95" w:rsidP="00176F95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8AD3F" w14:textId="645A5C8C" w:rsidR="00176F95" w:rsidRDefault="00176F95" w:rsidP="00176F95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SC</w:t>
            </w:r>
          </w:p>
        </w:tc>
      </w:tr>
    </w:tbl>
    <w:p w14:paraId="0EA2CBAE" w14:textId="77777777" w:rsidR="00F9128F" w:rsidRDefault="00F9128F">
      <w:pPr>
        <w:rPr>
          <w:lang w:val="en-GB"/>
        </w:rPr>
      </w:pPr>
    </w:p>
    <w:sectPr w:rsidR="00F912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B6660" w14:textId="77777777" w:rsidR="001C1F35" w:rsidRDefault="001C1F35">
      <w:pPr>
        <w:spacing w:after="0" w:line="240" w:lineRule="auto"/>
      </w:pPr>
      <w:r>
        <w:separator/>
      </w:r>
    </w:p>
  </w:endnote>
  <w:endnote w:type="continuationSeparator" w:id="0">
    <w:p w14:paraId="5A2F4CB2" w14:textId="77777777" w:rsidR="001C1F35" w:rsidRDefault="001C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D711" w14:textId="77777777" w:rsidR="001C1F35" w:rsidRDefault="001C1F3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0CDA49" w14:textId="77777777" w:rsidR="001C1F35" w:rsidRDefault="001C1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8F"/>
    <w:rsid w:val="00176F95"/>
    <w:rsid w:val="001C1F35"/>
    <w:rsid w:val="002D6999"/>
    <w:rsid w:val="00723F72"/>
    <w:rsid w:val="00775A94"/>
    <w:rsid w:val="00D6505A"/>
    <w:rsid w:val="00D7711A"/>
    <w:rsid w:val="00F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99A1"/>
  <w15:docId w15:val="{4EDB1BC8-2E9E-4141-90BC-FFB48829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4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DengXian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DengXian Light" w:hAnsi="Calibri Light" w:cs="Times New Roman"/>
      <w:color w:val="2F5496"/>
      <w:sz w:val="26"/>
      <w:szCs w:val="26"/>
    </w:rPr>
  </w:style>
  <w:style w:type="character" w:customStyle="1" w:styleId="Heading1Char">
    <w:name w:val="Heading 1 Char"/>
    <w:basedOn w:val="DefaultParagraphFont"/>
    <w:rPr>
      <w:rFonts w:ascii="Calibri Light" w:eastAsia="DengXian Light" w:hAnsi="Calibri Light" w:cs="Times New Roman"/>
      <w:color w:val="2F5496"/>
      <w:sz w:val="32"/>
      <w:szCs w:val="32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DengXian Light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DengXian Light" w:hAnsi="Calibri Light" w:cs="Times New Roman"/>
      <w:spacing w:val="-10"/>
      <w:kern w:val="3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Lubiantoro (MEng Mechatron + Robot Eng FT)</dc:creator>
  <dc:description/>
  <cp:lastModifiedBy>William</cp:lastModifiedBy>
  <cp:revision>3</cp:revision>
  <dcterms:created xsi:type="dcterms:W3CDTF">2021-04-19T09:09:00Z</dcterms:created>
  <dcterms:modified xsi:type="dcterms:W3CDTF">2021-05-03T22:20:00Z</dcterms:modified>
</cp:coreProperties>
</file>